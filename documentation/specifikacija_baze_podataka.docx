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31" w:rsidRPr="00F543E3" w:rsidRDefault="006F517C" w:rsidP="00F543E3">
      <w:pPr>
        <w:pStyle w:val="IntenseQuote"/>
        <w:rPr>
          <w:sz w:val="32"/>
          <w:szCs w:val="32"/>
        </w:rPr>
      </w:pPr>
      <w:r w:rsidRPr="00F543E3">
        <w:rPr>
          <w:sz w:val="32"/>
          <w:szCs w:val="32"/>
        </w:rPr>
        <w:t xml:space="preserve">SI3PSI – Tim </w:t>
      </w:r>
      <w:proofErr w:type="spellStart"/>
      <w:r w:rsidRPr="00F543E3">
        <w:rPr>
          <w:sz w:val="32"/>
          <w:szCs w:val="32"/>
        </w:rPr>
        <w:t>Botteur</w:t>
      </w:r>
      <w:proofErr w:type="spellEnd"/>
    </w:p>
    <w:p w:rsidR="00F543E3" w:rsidRPr="00F543E3" w:rsidRDefault="00F543E3" w:rsidP="00F543E3">
      <w:pPr>
        <w:pStyle w:val="IntenseQuote"/>
        <w:rPr>
          <w:sz w:val="32"/>
          <w:szCs w:val="32"/>
        </w:rPr>
      </w:pPr>
      <w:r w:rsidRPr="00F543E3">
        <w:rPr>
          <w:sz w:val="32"/>
          <w:szCs w:val="32"/>
        </w:rPr>
        <w:t>S</w:t>
      </w:r>
      <w:r w:rsidR="00CC12CD">
        <w:rPr>
          <w:sz w:val="32"/>
          <w:szCs w:val="32"/>
        </w:rPr>
        <w:t>p</w:t>
      </w:r>
      <w:r w:rsidRPr="00F543E3">
        <w:rPr>
          <w:sz w:val="32"/>
          <w:szCs w:val="32"/>
        </w:rPr>
        <w:t xml:space="preserve">ecifikacija Baze Podataka za Projekat </w:t>
      </w:r>
      <w:proofErr w:type="spellStart"/>
      <w:r w:rsidRPr="00F543E3">
        <w:rPr>
          <w:sz w:val="32"/>
          <w:szCs w:val="32"/>
        </w:rPr>
        <w:t>Francais-Learning</w:t>
      </w:r>
      <w:proofErr w:type="spellEnd"/>
    </w:p>
    <w:p w:rsidR="00F543E3" w:rsidRDefault="00F543E3" w:rsidP="00F543E3"/>
    <w:p w:rsidR="00C75A69" w:rsidRPr="00F543E3" w:rsidRDefault="00C75A69" w:rsidP="00F543E3"/>
    <w:p w:rsidR="00071A31" w:rsidRDefault="00F543E3" w:rsidP="006F517C">
      <w:pPr>
        <w:pStyle w:val="Heading1"/>
        <w:ind w:left="432" w:hanging="432"/>
      </w:pPr>
      <w:r>
        <w:t>1.Uvod</w:t>
      </w:r>
      <w:bookmarkStart w:id="0" w:name="_GoBack"/>
      <w:bookmarkEnd w:id="0"/>
    </w:p>
    <w:p w:rsidR="00071A31" w:rsidRDefault="00BA2C18" w:rsidP="006F517C">
      <w:pPr>
        <w:pStyle w:val="Heading2"/>
      </w:pPr>
      <w:r>
        <w:t xml:space="preserve">1.1 </w:t>
      </w:r>
      <w:r w:rsidR="006F517C">
        <w:t>Namena</w:t>
      </w:r>
    </w:p>
    <w:p w:rsidR="006F517C" w:rsidRDefault="008A2C04" w:rsidP="008A2C04">
      <w:r>
        <w:t>Baza podataka za projekat iz predmeta SI3PSI predstavlja fleksibilan i pouzdan način čuvanja podataka i pristupa istim od strane veb servera radi generisanja veb stranica. U dokumentu je dat IE model podataka, šema relacione baze podataka, kao i opis tabela u bazi podataka. Ovaj dokument služi kao osnova za razvoj detaljne projektne specifikacije posmatranog podsistema, implementaciju i testiranje.</w:t>
      </w:r>
    </w:p>
    <w:p w:rsidR="008A2C04" w:rsidRDefault="00BA2C18" w:rsidP="008A2C04">
      <w:pPr>
        <w:pStyle w:val="Heading2"/>
      </w:pPr>
      <w:r>
        <w:t xml:space="preserve">1.2 </w:t>
      </w:r>
      <w:r w:rsidR="008A2C04">
        <w:t>Ciljne Grupe</w:t>
      </w:r>
    </w:p>
    <w:p w:rsidR="008A2C04" w:rsidRDefault="008A2C04" w:rsidP="008A2C04">
      <w:r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 Razvojnom timu dokument služi kao osnova za dizajn i implementaciju.</w:t>
      </w:r>
    </w:p>
    <w:p w:rsidR="008A2C04" w:rsidRDefault="00BA2C18" w:rsidP="008A2C04">
      <w:pPr>
        <w:pStyle w:val="Heading2"/>
      </w:pPr>
      <w:r>
        <w:t xml:space="preserve">1.3 </w:t>
      </w:r>
      <w:r w:rsidR="008A2C04">
        <w:t>Organizacija dokumenta</w:t>
      </w:r>
    </w:p>
    <w:p w:rsidR="008A2C04" w:rsidRDefault="008A2C04" w:rsidP="008A2C04">
      <w:r>
        <w:t>Ostatak dokumenta organizovan je u sledeća poglavlja:</w:t>
      </w:r>
    </w:p>
    <w:p w:rsidR="008A2C04" w:rsidRDefault="007913E7" w:rsidP="008A2C04">
      <w:pPr>
        <w:pStyle w:val="ListParagraph"/>
        <w:numPr>
          <w:ilvl w:val="0"/>
          <w:numId w:val="14"/>
        </w:numPr>
      </w:pPr>
      <w:hyperlink w:anchor="_2.Model_Podataka" w:history="1">
        <w:r w:rsidR="008A2C04" w:rsidRPr="003F7C8C">
          <w:rPr>
            <w:rStyle w:val="Hyperlink"/>
          </w:rPr>
          <w:t>Model podataka</w:t>
        </w:r>
      </w:hyperlink>
      <w:r w:rsidR="008A2C04">
        <w:t xml:space="preserve"> – model podataka u bazi i šema baze </w:t>
      </w:r>
    </w:p>
    <w:p w:rsidR="008A2C04" w:rsidRDefault="007913E7" w:rsidP="008A2C04">
      <w:pPr>
        <w:pStyle w:val="ListParagraph"/>
        <w:numPr>
          <w:ilvl w:val="0"/>
          <w:numId w:val="14"/>
        </w:numPr>
      </w:pPr>
      <w:hyperlink w:anchor="_3.Tabele" w:history="1">
        <w:r w:rsidR="008A2C04" w:rsidRPr="003F7C8C">
          <w:rPr>
            <w:rStyle w:val="Hyperlink"/>
          </w:rPr>
          <w:t>Tabele</w:t>
        </w:r>
      </w:hyperlink>
      <w:r w:rsidR="008A2C04">
        <w:t xml:space="preserve"> – spisak tabela</w:t>
      </w:r>
    </w:p>
    <w:p w:rsidR="008A2C04" w:rsidRDefault="00BA2C18" w:rsidP="008A2C04">
      <w:pPr>
        <w:pStyle w:val="Heading2"/>
      </w:pPr>
      <w:r>
        <w:t xml:space="preserve">1.4 </w:t>
      </w:r>
      <w:r w:rsidR="008A2C04">
        <w:t>Rečnik pojmova i skraćenica</w:t>
      </w:r>
    </w:p>
    <w:p w:rsidR="008A2C04" w:rsidRDefault="008A2C04" w:rsidP="008A2C04">
      <w:pPr>
        <w:pStyle w:val="ListParagraph"/>
        <w:numPr>
          <w:ilvl w:val="0"/>
          <w:numId w:val="15"/>
        </w:numPr>
      </w:pPr>
      <w:r>
        <w:t xml:space="preserve">IE –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, notacija za modelovanje podataka</w:t>
      </w:r>
    </w:p>
    <w:p w:rsidR="00ED5E2B" w:rsidRDefault="007913E7" w:rsidP="008A2C04">
      <w:pPr>
        <w:pStyle w:val="ListParagraph"/>
        <w:numPr>
          <w:ilvl w:val="0"/>
          <w:numId w:val="15"/>
        </w:numPr>
      </w:pPr>
      <w:hyperlink r:id="rId9" w:history="1">
        <w:proofErr w:type="spellStart"/>
        <w:r w:rsidR="00ED5E2B" w:rsidRPr="00331FCC">
          <w:rPr>
            <w:rStyle w:val="Hyperlink"/>
          </w:rPr>
          <w:t>Elastic</w:t>
        </w:r>
        <w:proofErr w:type="spellEnd"/>
        <w:r w:rsidR="00ED5E2B" w:rsidRPr="00331FCC">
          <w:rPr>
            <w:rStyle w:val="Hyperlink"/>
          </w:rPr>
          <w:t xml:space="preserve"> </w:t>
        </w:r>
        <w:proofErr w:type="spellStart"/>
        <w:r w:rsidR="00ED5E2B" w:rsidRPr="00331FCC">
          <w:rPr>
            <w:rStyle w:val="Hyperlink"/>
          </w:rPr>
          <w:t>Search</w:t>
        </w:r>
        <w:proofErr w:type="spellEnd"/>
      </w:hyperlink>
      <w:r w:rsidR="00ED5E2B">
        <w:t xml:space="preserve"> – </w:t>
      </w:r>
      <w:proofErr w:type="spellStart"/>
      <w:r w:rsidR="00ED5E2B">
        <w:t>Search</w:t>
      </w:r>
      <w:proofErr w:type="spellEnd"/>
      <w:r w:rsidR="00ED5E2B">
        <w:t xml:space="preserve"> platforma</w:t>
      </w:r>
      <w:r w:rsidR="00BA2C18">
        <w:t xml:space="preserve"> -&gt;</w:t>
      </w:r>
      <w:r w:rsidR="00ED5E2B">
        <w:t xml:space="preserve"> </w:t>
      </w:r>
      <w:proofErr w:type="spellStart"/>
      <w:r w:rsidR="00ED5E2B">
        <w:t>nosql</w:t>
      </w:r>
      <w:proofErr w:type="spellEnd"/>
      <w:r w:rsidR="00ED5E2B">
        <w:t xml:space="preserve"> baza gde je akcenat na brzoj obradi podataka</w:t>
      </w:r>
      <w:r w:rsidR="00BA2C18">
        <w:t xml:space="preserve"> odnosno </w:t>
      </w:r>
      <w:proofErr w:type="spellStart"/>
      <w:r w:rsidR="00BA2C18">
        <w:t>pretrazivanju</w:t>
      </w:r>
      <w:proofErr w:type="spellEnd"/>
    </w:p>
    <w:p w:rsidR="008A2C04" w:rsidRDefault="00BA2C18" w:rsidP="008A2C04">
      <w:pPr>
        <w:pStyle w:val="Heading2"/>
      </w:pPr>
      <w:r>
        <w:t xml:space="preserve">1.5 </w:t>
      </w:r>
      <w:r w:rsidR="008A2C04">
        <w:t>Otvorena Pitanja</w:t>
      </w:r>
    </w:p>
    <w:p w:rsidR="008A2C04" w:rsidRDefault="008A2C04" w:rsidP="008A2C04">
      <w:r>
        <w:t>U ovoj sekciji navode se otvorena pitanja. Ona se numerišu i pozicioniraju u vremenu radi lakšeg referisanja. Kada se pitanje reši, potrebno je to uneti u odgovarajuću stavku.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8A2C04" w:rsidTr="00CC1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8A2C04" w:rsidRPr="008A2C04" w:rsidRDefault="008A2C04" w:rsidP="008A2C04">
            <w:pPr>
              <w:rPr>
                <w:b w:val="0"/>
              </w:rPr>
            </w:pPr>
            <w:r w:rsidRPr="008A2C04">
              <w:rPr>
                <w:b w:val="0"/>
              </w:rPr>
              <w:t>Broj</w:t>
            </w: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A2C04">
              <w:rPr>
                <w:b w:val="0"/>
              </w:rPr>
              <w:t>Datum</w:t>
            </w: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A2C04">
              <w:rPr>
                <w:b w:val="0"/>
              </w:rPr>
              <w:t>Problem/</w:t>
            </w:r>
            <w:proofErr w:type="spellStart"/>
            <w:r w:rsidRPr="008A2C04">
              <w:rPr>
                <w:b w:val="0"/>
              </w:rPr>
              <w:t>Resenje</w:t>
            </w:r>
            <w:proofErr w:type="spellEnd"/>
          </w:p>
        </w:tc>
      </w:tr>
      <w:tr w:rsidR="008A2C04" w:rsidTr="00CC12C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8A2C04" w:rsidRPr="008A2C04" w:rsidRDefault="008A2C04" w:rsidP="008A2C04">
            <w:pPr>
              <w:rPr>
                <w:b w:val="0"/>
              </w:rPr>
            </w:pP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2C04" w:rsidTr="00CC12C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8A2C04" w:rsidRPr="008A2C04" w:rsidRDefault="008A2C04" w:rsidP="008A2C04">
            <w:pPr>
              <w:rPr>
                <w:b w:val="0"/>
              </w:rPr>
            </w:pP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2C04" w:rsidTr="00CC12C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8A2C04" w:rsidRPr="008A2C04" w:rsidRDefault="008A2C04" w:rsidP="008A2C04">
            <w:pPr>
              <w:rPr>
                <w:b w:val="0"/>
              </w:rPr>
            </w:pP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82" w:type="dxa"/>
          </w:tcPr>
          <w:p w:rsidR="008A2C04" w:rsidRP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A2C04" w:rsidTr="00CC12C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:rsidR="008A2C04" w:rsidRDefault="008A2C04" w:rsidP="008A2C04"/>
        </w:tc>
        <w:tc>
          <w:tcPr>
            <w:tcW w:w="3082" w:type="dxa"/>
          </w:tcPr>
          <w:p w:rsid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82" w:type="dxa"/>
          </w:tcPr>
          <w:p w:rsidR="008A2C04" w:rsidRDefault="008A2C04" w:rsidP="008A2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2C04" w:rsidRDefault="008A2C04" w:rsidP="008A2C04"/>
    <w:p w:rsidR="008A2C04" w:rsidRDefault="008A2C04" w:rsidP="008A2C04">
      <w:r>
        <w:br w:type="page"/>
      </w:r>
    </w:p>
    <w:p w:rsidR="008A2C04" w:rsidRDefault="008A2C04" w:rsidP="008A2C04">
      <w:pPr>
        <w:pStyle w:val="Heading1"/>
      </w:pPr>
      <w:bookmarkStart w:id="1" w:name="_2.Model_Podataka"/>
      <w:bookmarkEnd w:id="1"/>
      <w:r>
        <w:lastRenderedPageBreak/>
        <w:t>2.</w:t>
      </w:r>
      <w:r w:rsidR="00F543E3">
        <w:t>Model Podataka</w:t>
      </w:r>
    </w:p>
    <w:p w:rsidR="00154461" w:rsidRDefault="00154461" w:rsidP="00154461">
      <w:pPr>
        <w:pStyle w:val="Heading2"/>
      </w:pPr>
    </w:p>
    <w:p w:rsidR="00154461" w:rsidRPr="00154461" w:rsidRDefault="00BA2C18" w:rsidP="00154461">
      <w:pPr>
        <w:pStyle w:val="Heading2"/>
      </w:pPr>
      <w:r>
        <w:t xml:space="preserve">2.1 </w:t>
      </w:r>
      <w:r w:rsidR="00154461">
        <w:t>IE Notacija</w:t>
      </w:r>
    </w:p>
    <w:p w:rsidR="00F543E3" w:rsidRDefault="00F543E3" w:rsidP="00F543E3"/>
    <w:p w:rsidR="00154461" w:rsidRDefault="00C75A69" w:rsidP="00F543E3">
      <w:r>
        <w:rPr>
          <w:noProof/>
          <w:lang w:val="en-US" w:eastAsia="en-US"/>
        </w:rPr>
        <w:drawing>
          <wp:inline distT="0" distB="0" distL="0" distR="0">
            <wp:extent cx="5943600" cy="6282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_francais_learn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61" w:rsidRDefault="00154461">
      <w:r>
        <w:br w:type="page"/>
      </w:r>
    </w:p>
    <w:p w:rsidR="00F543E3" w:rsidRDefault="00BA2C18" w:rsidP="00154461">
      <w:pPr>
        <w:pStyle w:val="Heading2"/>
      </w:pPr>
      <w:r>
        <w:lastRenderedPageBreak/>
        <w:t xml:space="preserve">2.2 </w:t>
      </w:r>
      <w:r w:rsidR="00154461">
        <w:t>Šema relacione baze podataka</w:t>
      </w:r>
    </w:p>
    <w:p w:rsidR="00C50E20" w:rsidRDefault="00C50E20" w:rsidP="00C50E20">
      <w:pPr>
        <w:pStyle w:val="Heading3"/>
      </w:pPr>
    </w:p>
    <w:p w:rsidR="00C50E20" w:rsidRDefault="00BA2C18" w:rsidP="00C50E20">
      <w:pPr>
        <w:pStyle w:val="Heading3"/>
      </w:pPr>
      <w:r>
        <w:t xml:space="preserve">2.2.1 </w:t>
      </w:r>
      <w:proofErr w:type="spellStart"/>
      <w:r w:rsidR="00C50E20">
        <w:t>Mysql</w:t>
      </w:r>
      <w:proofErr w:type="spellEnd"/>
      <w:r w:rsidR="00C50E20">
        <w:t>:</w:t>
      </w:r>
    </w:p>
    <w:p w:rsidR="00C50E20" w:rsidRPr="00C50E20" w:rsidRDefault="00C50E20" w:rsidP="00C50E20"/>
    <w:p w:rsidR="00154461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user</w:t>
      </w:r>
      <w:proofErr w:type="spellEnd"/>
      <w:r>
        <w:t>(</w:t>
      </w:r>
      <w:proofErr w:type="spellStart"/>
      <w:r w:rsidRPr="00D97424">
        <w:rPr>
          <w:u w:val="single"/>
        </w:rPr>
        <w:t>user_id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r>
        <w:t>student(</w:t>
      </w:r>
      <w:proofErr w:type="spellStart"/>
      <w:r w:rsidRPr="00D97424">
        <w:rPr>
          <w:u w:val="single"/>
        </w:rPr>
        <w:t>user_id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proffesion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professor</w:t>
      </w:r>
      <w:proofErr w:type="spellEnd"/>
      <w:r>
        <w:t>(</w:t>
      </w:r>
      <w:proofErr w:type="spellStart"/>
      <w:r w:rsidRPr="00D97424">
        <w:rPr>
          <w:u w:val="single"/>
        </w:rPr>
        <w:t>user_id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proffesion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admin</w:t>
      </w:r>
      <w:proofErr w:type="spellEnd"/>
      <w:r>
        <w:t>(</w:t>
      </w:r>
      <w:proofErr w:type="spellStart"/>
      <w:r w:rsidRPr="00D97424">
        <w:rPr>
          <w:u w:val="single"/>
        </w:rPr>
        <w:t>user_id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cours</w:t>
      </w:r>
      <w:proofErr w:type="spellEnd"/>
      <w:r>
        <w:t>(</w:t>
      </w:r>
      <w:proofErr w:type="spellStart"/>
      <w:r w:rsidRPr="00D97424">
        <w:rPr>
          <w:u w:val="single"/>
        </w:rPr>
        <w:t>cours_id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data, </w:t>
      </w:r>
      <w:proofErr w:type="spellStart"/>
      <w:r>
        <w:t>solutions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, </w:t>
      </w:r>
      <w:proofErr w:type="spellStart"/>
      <w:r>
        <w:t>admin_user_id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cours_passed</w:t>
      </w:r>
      <w:proofErr w:type="spellEnd"/>
      <w:r>
        <w:t>(</w:t>
      </w:r>
      <w:proofErr w:type="spellStart"/>
      <w:r w:rsidRPr="00D97424">
        <w:rPr>
          <w:u w:val="single"/>
        </w:rPr>
        <w:t>cours_id</w:t>
      </w:r>
      <w:proofErr w:type="spellEnd"/>
      <w:r w:rsidRPr="00D97424">
        <w:rPr>
          <w:u w:val="single"/>
        </w:rPr>
        <w:t xml:space="preserve">, </w:t>
      </w:r>
      <w:proofErr w:type="spellStart"/>
      <w:r w:rsidRPr="00D97424">
        <w:rPr>
          <w:u w:val="single"/>
        </w:rPr>
        <w:t>student_user_id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profs_students</w:t>
      </w:r>
      <w:proofErr w:type="spellEnd"/>
      <w:r>
        <w:t>(</w:t>
      </w:r>
      <w:proofErr w:type="spellStart"/>
      <w:r w:rsidRPr="00D97424">
        <w:rPr>
          <w:u w:val="single"/>
        </w:rPr>
        <w:t>student_user_id</w:t>
      </w:r>
      <w:proofErr w:type="spellEnd"/>
      <w:r w:rsidRPr="00D97424">
        <w:rPr>
          <w:u w:val="single"/>
        </w:rPr>
        <w:t xml:space="preserve">, </w:t>
      </w:r>
      <w:proofErr w:type="spellStart"/>
      <w:r w:rsidRPr="00D97424">
        <w:rPr>
          <w:u w:val="single"/>
        </w:rPr>
        <w:t>professor_user_id</w:t>
      </w:r>
      <w:proofErr w:type="spellEnd"/>
      <w:r>
        <w:t xml:space="preserve">, </w:t>
      </w:r>
      <w:proofErr w:type="spellStart"/>
      <w:r>
        <w:t>accepted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communication</w:t>
      </w:r>
      <w:proofErr w:type="spellEnd"/>
      <w:r>
        <w:t>(</w:t>
      </w:r>
      <w:proofErr w:type="spellStart"/>
      <w:r w:rsidRPr="00D97424">
        <w:rPr>
          <w:u w:val="single"/>
        </w:rPr>
        <w:t>id_communication</w:t>
      </w:r>
      <w:proofErr w:type="spellEnd"/>
      <w:r>
        <w:t xml:space="preserve">, </w:t>
      </w:r>
      <w:proofErr w:type="spellStart"/>
      <w:r>
        <w:t>user_id_zero</w:t>
      </w:r>
      <w:proofErr w:type="spellEnd"/>
      <w:r>
        <w:t xml:space="preserve">, </w:t>
      </w:r>
      <w:proofErr w:type="spellStart"/>
      <w:r>
        <w:t>user_id_one</w:t>
      </w:r>
      <w:proofErr w:type="spellEnd"/>
      <w:r>
        <w:t>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message</w:t>
      </w:r>
      <w:proofErr w:type="spellEnd"/>
      <w:r>
        <w:t>(</w:t>
      </w:r>
      <w:proofErr w:type="spellStart"/>
      <w:r w:rsidRPr="00D97424">
        <w:rPr>
          <w:u w:val="single"/>
        </w:rPr>
        <w:t>id_communication</w:t>
      </w:r>
      <w:proofErr w:type="spellEnd"/>
      <w:r>
        <w:t xml:space="preserve">, </w:t>
      </w:r>
      <w:proofErr w:type="spellStart"/>
      <w:r>
        <w:t>sender</w:t>
      </w:r>
      <w:proofErr w:type="spellEnd"/>
      <w:r>
        <w:t>, data, time)</w:t>
      </w:r>
    </w:p>
    <w:p w:rsidR="00ED5E2B" w:rsidRDefault="00ED5E2B" w:rsidP="00D97424">
      <w:pPr>
        <w:pStyle w:val="ListParagraph"/>
        <w:numPr>
          <w:ilvl w:val="0"/>
          <w:numId w:val="26"/>
        </w:numPr>
      </w:pPr>
      <w:proofErr w:type="spellStart"/>
      <w:r>
        <w:t>text</w:t>
      </w:r>
      <w:proofErr w:type="spellEnd"/>
      <w:r>
        <w:t>(</w:t>
      </w:r>
      <w:proofErr w:type="spellStart"/>
      <w:r w:rsidRPr="00D97424">
        <w:rPr>
          <w:u w:val="single"/>
        </w:rPr>
        <w:t>text_id</w:t>
      </w:r>
      <w:proofErr w:type="spellEnd"/>
      <w:r>
        <w:t xml:space="preserve">, data, </w:t>
      </w:r>
      <w:proofErr w:type="spellStart"/>
      <w:r>
        <w:t>name</w:t>
      </w:r>
      <w:proofErr w:type="spellEnd"/>
      <w:r>
        <w:t>)</w:t>
      </w:r>
    </w:p>
    <w:p w:rsidR="00C50E20" w:rsidRDefault="00C50E20" w:rsidP="00ED5E2B"/>
    <w:p w:rsidR="00C50E20" w:rsidRDefault="00BA2C18" w:rsidP="00C50E20">
      <w:pPr>
        <w:pStyle w:val="Heading3"/>
      </w:pPr>
      <w:r>
        <w:t xml:space="preserve">2.2.2 </w:t>
      </w:r>
      <w:proofErr w:type="spellStart"/>
      <w:r w:rsidR="00C50E20">
        <w:t>Elastic</w:t>
      </w:r>
      <w:proofErr w:type="spellEnd"/>
      <w:r w:rsidR="00C50E20">
        <w:t xml:space="preserve"> </w:t>
      </w:r>
      <w:proofErr w:type="spellStart"/>
      <w:r w:rsidR="00C50E20">
        <w:t>Search</w:t>
      </w:r>
      <w:proofErr w:type="spellEnd"/>
      <w:r w:rsidR="00C50E20">
        <w:t>(</w:t>
      </w:r>
      <w:proofErr w:type="spellStart"/>
      <w:r w:rsidR="00C50E20">
        <w:t>NoSql</w:t>
      </w:r>
      <w:proofErr w:type="spellEnd"/>
      <w:r w:rsidR="00C50E20">
        <w:t>):</w:t>
      </w:r>
    </w:p>
    <w:p w:rsidR="00C50E20" w:rsidRDefault="00C50E20" w:rsidP="00C50E20"/>
    <w:p w:rsidR="00C50E20" w:rsidRDefault="00C50E20" w:rsidP="00D97424">
      <w:pPr>
        <w:pStyle w:val="ListParagraph"/>
        <w:numPr>
          <w:ilvl w:val="0"/>
          <w:numId w:val="27"/>
        </w:numPr>
      </w:pPr>
      <w:proofErr w:type="spellStart"/>
      <w:r>
        <w:t>Dictionary</w:t>
      </w:r>
      <w:proofErr w:type="spellEnd"/>
      <w:r>
        <w:t>(</w:t>
      </w:r>
      <w:proofErr w:type="spellStart"/>
      <w:r w:rsidRPr="00D97424">
        <w:rPr>
          <w:u w:val="single"/>
        </w:rPr>
        <w:t>index</w:t>
      </w:r>
      <w:proofErr w:type="spellEnd"/>
      <w:r>
        <w:t xml:space="preserve">,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type</w:t>
      </w:r>
      <w:proofErr w:type="spellEnd"/>
      <w:r>
        <w:t>)</w:t>
      </w:r>
    </w:p>
    <w:p w:rsidR="00ED5E2B" w:rsidRDefault="00BA2C18" w:rsidP="00ED5E2B">
      <w:r>
        <w:br w:type="page"/>
      </w:r>
    </w:p>
    <w:p w:rsidR="00BA2C18" w:rsidRDefault="00BA2C18" w:rsidP="00BA2C18">
      <w:pPr>
        <w:pStyle w:val="Heading1"/>
      </w:pPr>
      <w:bookmarkStart w:id="2" w:name="_3.Tabele"/>
      <w:bookmarkEnd w:id="2"/>
      <w:r>
        <w:lastRenderedPageBreak/>
        <w:t>3.Tabele</w:t>
      </w:r>
    </w:p>
    <w:p w:rsidR="00BA2C18" w:rsidRPr="00BA2C18" w:rsidRDefault="00BA2C18" w:rsidP="00BA2C18"/>
    <w:p w:rsidR="00ED5E2B" w:rsidRDefault="00CC12CD" w:rsidP="00CC12CD">
      <w:pPr>
        <w:pStyle w:val="Heading2"/>
      </w:pPr>
      <w:r>
        <w:t xml:space="preserve">3.1 </w:t>
      </w:r>
      <w:proofErr w:type="spellStart"/>
      <w:r w:rsidR="00F87FC7">
        <w:t>u</w:t>
      </w:r>
      <w:r>
        <w:t>ser</w:t>
      </w:r>
      <w:proofErr w:type="spellEnd"/>
    </w:p>
    <w:p w:rsidR="00CC12CD" w:rsidRDefault="00331FCC" w:rsidP="00CC12CD">
      <w:r>
        <w:t>Sadrži</w:t>
      </w:r>
      <w:r w:rsidR="00CC12CD">
        <w:t xml:space="preserve"> podatke o korisniku koji koristi sistem.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12CD" w:rsidTr="00CC1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12CD" w:rsidRPr="002B375E" w:rsidRDefault="002B375E" w:rsidP="00CC12CD">
            <w:pPr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CC12CD" w:rsidRPr="002B375E" w:rsidRDefault="00CC12CD" w:rsidP="00CC1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CC12CD" w:rsidRPr="002B375E" w:rsidRDefault="00CC12CD" w:rsidP="00CC1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CC12CD" w:rsidRPr="002B375E" w:rsidRDefault="00CC12CD" w:rsidP="00CC1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IS FK</w:t>
            </w:r>
          </w:p>
        </w:tc>
      </w:tr>
      <w:tr w:rsidR="00CC12CD" w:rsidTr="00CC1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12CD" w:rsidRPr="002B375E" w:rsidRDefault="00CC12CD" w:rsidP="00CC12CD">
            <w:pPr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user_id</w:t>
            </w:r>
            <w:proofErr w:type="spellEnd"/>
          </w:p>
        </w:tc>
        <w:tc>
          <w:tcPr>
            <w:tcW w:w="2337" w:type="dxa"/>
          </w:tcPr>
          <w:p w:rsidR="00CC12CD" w:rsidRPr="002B375E" w:rsidRDefault="00CC12CD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CC12CD" w:rsidRPr="002B375E" w:rsidRDefault="00CC12CD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CC12CD" w:rsidRPr="002B375E" w:rsidRDefault="00CC12CD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No</w:t>
            </w:r>
          </w:p>
        </w:tc>
      </w:tr>
      <w:tr w:rsidR="00CC12CD" w:rsidTr="002B3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uto"/>
          </w:tcPr>
          <w:p w:rsidR="00CC12CD" w:rsidRPr="002B375E" w:rsidRDefault="00691A0B" w:rsidP="00CC12CD">
            <w:pPr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username</w:t>
            </w:r>
            <w:proofErr w:type="spellEnd"/>
          </w:p>
        </w:tc>
        <w:tc>
          <w:tcPr>
            <w:tcW w:w="2337" w:type="dxa"/>
          </w:tcPr>
          <w:p w:rsidR="00CC12CD" w:rsidRPr="002B375E" w:rsidRDefault="00691A0B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Varchar</w:t>
            </w:r>
            <w:proofErr w:type="spellEnd"/>
            <w:r w:rsidRPr="002B375E">
              <w:rPr>
                <w:color w:val="595959" w:themeColor="text1" w:themeTint="A6"/>
              </w:rPr>
              <w:t>(25)</w:t>
            </w:r>
          </w:p>
        </w:tc>
        <w:tc>
          <w:tcPr>
            <w:tcW w:w="2338" w:type="dxa"/>
          </w:tcPr>
          <w:p w:rsidR="00CC12CD" w:rsidRPr="002B375E" w:rsidRDefault="00691A0B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CC12CD" w:rsidRPr="002B375E" w:rsidRDefault="00691A0B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No</w:t>
            </w:r>
          </w:p>
        </w:tc>
      </w:tr>
      <w:tr w:rsidR="00CC12CD" w:rsidTr="00CC1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12CD" w:rsidRPr="002B375E" w:rsidRDefault="00691A0B" w:rsidP="00CC12CD">
            <w:pPr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Email</w:t>
            </w:r>
            <w:proofErr w:type="spellEnd"/>
          </w:p>
        </w:tc>
        <w:tc>
          <w:tcPr>
            <w:tcW w:w="2337" w:type="dxa"/>
          </w:tcPr>
          <w:p w:rsidR="00CC12CD" w:rsidRPr="002B375E" w:rsidRDefault="00691A0B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Varchar</w:t>
            </w:r>
            <w:proofErr w:type="spellEnd"/>
            <w:r w:rsidRPr="002B375E">
              <w:rPr>
                <w:color w:val="595959" w:themeColor="text1" w:themeTint="A6"/>
              </w:rPr>
              <w:t>(</w:t>
            </w:r>
            <w:r w:rsidR="002B375E" w:rsidRPr="002B375E">
              <w:rPr>
                <w:color w:val="595959" w:themeColor="text1" w:themeTint="A6"/>
              </w:rPr>
              <w:t>50)</w:t>
            </w:r>
          </w:p>
        </w:tc>
        <w:tc>
          <w:tcPr>
            <w:tcW w:w="2338" w:type="dxa"/>
          </w:tcPr>
          <w:p w:rsidR="00CC12CD" w:rsidRPr="002B375E" w:rsidRDefault="002B375E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CC12CD" w:rsidRPr="002B375E" w:rsidRDefault="002B375E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No</w:t>
            </w:r>
          </w:p>
        </w:tc>
      </w:tr>
      <w:tr w:rsidR="00CC12CD" w:rsidTr="00CC1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12CD" w:rsidRPr="002B375E" w:rsidRDefault="002B375E" w:rsidP="00CC12CD">
            <w:pPr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Password</w:t>
            </w:r>
            <w:proofErr w:type="spellEnd"/>
          </w:p>
        </w:tc>
        <w:tc>
          <w:tcPr>
            <w:tcW w:w="2337" w:type="dxa"/>
          </w:tcPr>
          <w:p w:rsidR="00CC12CD" w:rsidRPr="002B375E" w:rsidRDefault="002B375E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2B375E">
              <w:rPr>
                <w:color w:val="595959" w:themeColor="text1" w:themeTint="A6"/>
              </w:rPr>
              <w:t>Varchar</w:t>
            </w:r>
            <w:proofErr w:type="spellEnd"/>
            <w:r w:rsidRPr="002B375E">
              <w:rPr>
                <w:color w:val="595959" w:themeColor="text1" w:themeTint="A6"/>
              </w:rPr>
              <w:t>(25)</w:t>
            </w:r>
          </w:p>
        </w:tc>
        <w:tc>
          <w:tcPr>
            <w:tcW w:w="2338" w:type="dxa"/>
          </w:tcPr>
          <w:p w:rsidR="00CC12CD" w:rsidRPr="002B375E" w:rsidRDefault="002B375E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CC12CD" w:rsidRPr="002B375E" w:rsidRDefault="002B375E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2B375E">
              <w:rPr>
                <w:color w:val="595959" w:themeColor="text1" w:themeTint="A6"/>
              </w:rPr>
              <w:t>No</w:t>
            </w:r>
          </w:p>
        </w:tc>
      </w:tr>
    </w:tbl>
    <w:p w:rsidR="00CC12CD" w:rsidRDefault="00CC12CD" w:rsidP="00CC12CD"/>
    <w:p w:rsidR="002B375E" w:rsidRDefault="00F87FC7" w:rsidP="002B375E">
      <w:pPr>
        <w:pStyle w:val="Heading2"/>
      </w:pPr>
      <w:r>
        <w:t>3.2 s</w:t>
      </w:r>
      <w:r w:rsidR="002B375E">
        <w:t>tudent</w:t>
      </w:r>
    </w:p>
    <w:p w:rsidR="002B375E" w:rsidRDefault="00331FCC" w:rsidP="002B375E">
      <w:r>
        <w:t>Sadrži</w:t>
      </w:r>
      <w:r w:rsidR="002B375E">
        <w:t xml:space="preserve"> podatke o studentu koji je u </w:t>
      </w:r>
      <w:r>
        <w:t>mogućnosti</w:t>
      </w:r>
      <w:r w:rsidR="002B375E">
        <w:t xml:space="preserve"> da </w:t>
      </w:r>
      <w:r>
        <w:t>rešava</w:t>
      </w:r>
      <w:r w:rsidR="002B375E">
        <w:t xml:space="preserve"> kurseve, da komunicira sa korisnicima i da interaktivno </w:t>
      </w:r>
      <w:r>
        <w:t>čita</w:t>
      </w:r>
      <w:r w:rsidR="002B375E">
        <w:t xml:space="preserve"> tekst.</w:t>
      </w:r>
    </w:p>
    <w:p w:rsidR="002B375E" w:rsidRPr="002B375E" w:rsidRDefault="002B375E" w:rsidP="002B375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0E01" w:rsidTr="006F0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0E01" w:rsidRPr="005D6E11" w:rsidRDefault="006F0E01" w:rsidP="00CC12CD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6F0E01" w:rsidRPr="005D6E11" w:rsidRDefault="006F0E01" w:rsidP="00CC1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IS FK</w:t>
            </w:r>
          </w:p>
        </w:tc>
      </w:tr>
      <w:tr w:rsidR="006F0E01" w:rsidTr="006F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0E01" w:rsidRPr="005D6E11" w:rsidRDefault="006F0E01" w:rsidP="00CC12CD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user_id</w:t>
            </w:r>
            <w:proofErr w:type="spellEnd"/>
          </w:p>
        </w:tc>
        <w:tc>
          <w:tcPr>
            <w:tcW w:w="2337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Yes</w:t>
            </w:r>
            <w:proofErr w:type="spellEnd"/>
          </w:p>
        </w:tc>
      </w:tr>
      <w:tr w:rsidR="006F0E01" w:rsidTr="006F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0E01" w:rsidRPr="005D6E11" w:rsidRDefault="006F0E01" w:rsidP="00CC12CD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level</w:t>
            </w:r>
            <w:proofErr w:type="spellEnd"/>
          </w:p>
        </w:tc>
        <w:tc>
          <w:tcPr>
            <w:tcW w:w="2337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6F0E01" w:rsidTr="006F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0E01" w:rsidRPr="005D6E11" w:rsidRDefault="006F0E01" w:rsidP="00CC12CD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6F0E01" w:rsidTr="006F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0E01" w:rsidRPr="005D6E11" w:rsidRDefault="006F0E01" w:rsidP="00CC12CD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surname</w:t>
            </w:r>
            <w:proofErr w:type="spellEnd"/>
          </w:p>
        </w:tc>
        <w:tc>
          <w:tcPr>
            <w:tcW w:w="2337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6F0E01" w:rsidTr="006F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0E01" w:rsidRPr="005D6E11" w:rsidRDefault="006F0E01" w:rsidP="00CC12CD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city</w:t>
            </w:r>
            <w:proofErr w:type="spellEnd"/>
          </w:p>
        </w:tc>
        <w:tc>
          <w:tcPr>
            <w:tcW w:w="2337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6F0E01" w:rsidTr="006F0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0E01" w:rsidRPr="005D6E11" w:rsidRDefault="006F0E01" w:rsidP="00CC12CD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profession</w:t>
            </w:r>
            <w:proofErr w:type="spellEnd"/>
          </w:p>
        </w:tc>
        <w:tc>
          <w:tcPr>
            <w:tcW w:w="2337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6F0E01" w:rsidRPr="005D6E11" w:rsidRDefault="006F0E01" w:rsidP="00CC1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</w:tbl>
    <w:p w:rsidR="00CC12CD" w:rsidRDefault="00CC12CD" w:rsidP="00CC12CD"/>
    <w:p w:rsidR="005D6E11" w:rsidRDefault="00F87FC7" w:rsidP="005D6E11">
      <w:pPr>
        <w:pStyle w:val="Heading2"/>
      </w:pPr>
      <w:r>
        <w:t xml:space="preserve">3.3 </w:t>
      </w:r>
      <w:proofErr w:type="spellStart"/>
      <w:r>
        <w:t>p</w:t>
      </w:r>
      <w:r w:rsidR="005D6E11">
        <w:t>rofessor</w:t>
      </w:r>
      <w:proofErr w:type="spellEnd"/>
    </w:p>
    <w:p w:rsidR="005D6E11" w:rsidRDefault="00331FCC" w:rsidP="005D6E11">
      <w:r>
        <w:t>Sadrži</w:t>
      </w:r>
      <w:r w:rsidR="005D6E11">
        <w:t xml:space="preserve"> podatke o profesoru koji </w:t>
      </w:r>
      <w:r>
        <w:t>ima svoje studente sa kojima može da komunicira.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FCC" w:rsidRPr="005D6E11" w:rsidTr="00B6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5D6E11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331FCC" w:rsidRPr="005D6E11" w:rsidRDefault="00331FCC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IS FK</w:t>
            </w:r>
          </w:p>
        </w:tc>
      </w:tr>
      <w:tr w:rsidR="00331FCC" w:rsidRPr="005D6E11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5D6E11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user_id</w:t>
            </w:r>
            <w:proofErr w:type="spellEnd"/>
          </w:p>
        </w:tc>
        <w:tc>
          <w:tcPr>
            <w:tcW w:w="2337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Yes</w:t>
            </w:r>
            <w:proofErr w:type="spellEnd"/>
          </w:p>
        </w:tc>
      </w:tr>
      <w:tr w:rsidR="00331FCC" w:rsidRPr="005D6E11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5D6E11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level</w:t>
            </w:r>
            <w:proofErr w:type="spellEnd"/>
          </w:p>
        </w:tc>
        <w:tc>
          <w:tcPr>
            <w:tcW w:w="2337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331FCC" w:rsidRPr="005D6E11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5D6E11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331FCC" w:rsidRPr="005D6E11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5D6E11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surname</w:t>
            </w:r>
            <w:proofErr w:type="spellEnd"/>
          </w:p>
        </w:tc>
        <w:tc>
          <w:tcPr>
            <w:tcW w:w="2337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331FCC" w:rsidRPr="005D6E11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5D6E11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city</w:t>
            </w:r>
            <w:proofErr w:type="spellEnd"/>
          </w:p>
        </w:tc>
        <w:tc>
          <w:tcPr>
            <w:tcW w:w="2337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  <w:tr w:rsidR="00331FCC" w:rsidRPr="005D6E11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5D6E11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profession</w:t>
            </w:r>
            <w:proofErr w:type="spellEnd"/>
          </w:p>
        </w:tc>
        <w:tc>
          <w:tcPr>
            <w:tcW w:w="2337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5D6E11">
              <w:rPr>
                <w:color w:val="595959" w:themeColor="text1" w:themeTint="A6"/>
              </w:rPr>
              <w:t>Varchar</w:t>
            </w:r>
            <w:proofErr w:type="spellEnd"/>
            <w:r w:rsidRPr="005D6E11">
              <w:rPr>
                <w:color w:val="595959" w:themeColor="text1" w:themeTint="A6"/>
              </w:rPr>
              <w:t>(20)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5D6E11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D6E11">
              <w:rPr>
                <w:color w:val="595959" w:themeColor="text1" w:themeTint="A6"/>
              </w:rPr>
              <w:t>No</w:t>
            </w:r>
          </w:p>
        </w:tc>
      </w:tr>
    </w:tbl>
    <w:p w:rsidR="00331FCC" w:rsidRDefault="00331FCC" w:rsidP="005D6E11"/>
    <w:p w:rsidR="00331FCC" w:rsidRDefault="00F87FC7" w:rsidP="00331FCC">
      <w:pPr>
        <w:pStyle w:val="Heading2"/>
      </w:pPr>
      <w:r>
        <w:t xml:space="preserve">3.4 </w:t>
      </w:r>
      <w:proofErr w:type="spellStart"/>
      <w:r>
        <w:t>a</w:t>
      </w:r>
      <w:r w:rsidR="00331FCC">
        <w:t>dmin</w:t>
      </w:r>
      <w:proofErr w:type="spellEnd"/>
    </w:p>
    <w:p w:rsidR="00331FCC" w:rsidRDefault="00331FCC" w:rsidP="00331FCC">
      <w:proofErr w:type="spellStart"/>
      <w:r>
        <w:t>Sadrzi</w:t>
      </w:r>
      <w:proofErr w:type="spellEnd"/>
      <w:r>
        <w:t xml:space="preserve"> podatke o </w:t>
      </w:r>
      <w:proofErr w:type="spellStart"/>
      <w:r>
        <w:t>adminu</w:t>
      </w:r>
      <w:proofErr w:type="spellEnd"/>
      <w:r>
        <w:t xml:space="preserve">, koji </w:t>
      </w:r>
      <w:proofErr w:type="spellStart"/>
      <w:r>
        <w:t>moze</w:t>
      </w:r>
      <w:proofErr w:type="spellEnd"/>
      <w:r>
        <w:t xml:space="preserve"> da pravi kurseve i da vrsi pregled istih.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FCC" w:rsidRPr="005D6E11" w:rsidTr="00B6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331FCC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331FCC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331FCC" w:rsidRPr="00331FCC" w:rsidRDefault="00331FCC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331FCC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331FCC" w:rsidRPr="00331FCC" w:rsidRDefault="00331FCC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331FCC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331FCC" w:rsidRPr="00331FCC" w:rsidRDefault="00331FCC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331FCC">
              <w:rPr>
                <w:color w:val="595959" w:themeColor="text1" w:themeTint="A6"/>
              </w:rPr>
              <w:t>IS FK</w:t>
            </w:r>
          </w:p>
        </w:tc>
      </w:tr>
      <w:tr w:rsidR="00331FCC" w:rsidRPr="005D6E11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331FCC" w:rsidRDefault="00331FCC" w:rsidP="00B67496">
            <w:pPr>
              <w:rPr>
                <w:color w:val="595959" w:themeColor="text1" w:themeTint="A6"/>
              </w:rPr>
            </w:pPr>
            <w:proofErr w:type="spellStart"/>
            <w:r w:rsidRPr="00331FCC">
              <w:rPr>
                <w:color w:val="595959" w:themeColor="text1" w:themeTint="A6"/>
              </w:rPr>
              <w:t>user_id</w:t>
            </w:r>
            <w:proofErr w:type="spellEnd"/>
          </w:p>
        </w:tc>
        <w:tc>
          <w:tcPr>
            <w:tcW w:w="2337" w:type="dxa"/>
          </w:tcPr>
          <w:p w:rsidR="00331FCC" w:rsidRPr="00331FCC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331FCC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331FCC" w:rsidRPr="00331FCC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331FCC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331FCC" w:rsidRPr="00331FCC" w:rsidRDefault="00331FCC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331FCC">
              <w:rPr>
                <w:color w:val="595959" w:themeColor="text1" w:themeTint="A6"/>
              </w:rPr>
              <w:t>Yes</w:t>
            </w:r>
            <w:proofErr w:type="spellEnd"/>
          </w:p>
        </w:tc>
      </w:tr>
    </w:tbl>
    <w:p w:rsidR="00331FCC" w:rsidRDefault="00331FCC" w:rsidP="00331FCC"/>
    <w:p w:rsidR="00331FCC" w:rsidRDefault="00331FCC" w:rsidP="00331FCC">
      <w:r>
        <w:br w:type="page"/>
      </w:r>
    </w:p>
    <w:p w:rsidR="00331FCC" w:rsidRDefault="00F87FC7" w:rsidP="00331FCC">
      <w:pPr>
        <w:pStyle w:val="Heading2"/>
      </w:pPr>
      <w:r>
        <w:lastRenderedPageBreak/>
        <w:t xml:space="preserve">3.5 </w:t>
      </w:r>
      <w:proofErr w:type="spellStart"/>
      <w:r>
        <w:t>c</w:t>
      </w:r>
      <w:r w:rsidR="00331FCC">
        <w:t>ours</w:t>
      </w:r>
      <w:proofErr w:type="spellEnd"/>
    </w:p>
    <w:p w:rsidR="00331FCC" w:rsidRDefault="00331FCC" w:rsidP="00331FCC">
      <w:r>
        <w:t xml:space="preserve">Sadrži podatke o kursu koji je student u mogućnosti da rešava, bitna polja su </w:t>
      </w:r>
      <w:r w:rsidRPr="00331FCC">
        <w:rPr>
          <w:i/>
        </w:rPr>
        <w:t>data</w:t>
      </w:r>
      <w:r>
        <w:t xml:space="preserve"> i </w:t>
      </w:r>
      <w:proofErr w:type="spellStart"/>
      <w:r w:rsidRPr="00331FCC">
        <w:rPr>
          <w:i/>
        </w:rPr>
        <w:t>solutions</w:t>
      </w:r>
      <w:proofErr w:type="spellEnd"/>
      <w:r>
        <w:t xml:space="preserve">, gde polje </w:t>
      </w:r>
      <w:r w:rsidRPr="00331FCC">
        <w:rPr>
          <w:i/>
        </w:rPr>
        <w:t>data</w:t>
      </w:r>
      <w:r>
        <w:t xml:space="preserve"> predstavlja već izgenerisanu formu za rešavanje kursa, a </w:t>
      </w:r>
      <w:proofErr w:type="spellStart"/>
      <w:r w:rsidRPr="00331FCC">
        <w:rPr>
          <w:i/>
        </w:rPr>
        <w:t>solutions</w:t>
      </w:r>
      <w:proofErr w:type="spellEnd"/>
      <w:r>
        <w:t xml:space="preserve"> predstavlja atribut koji je kodiran tako da kada se vraća iz baze predstavlja asocijativni niz sa imenima polja kao ključevi i rešenje polja tih polja kao podatak u nizu.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1FCC" w:rsidTr="0033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331FCC" w:rsidP="00331FCC">
            <w:pPr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FK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c</w:t>
            </w:r>
            <w:r w:rsidR="00331FCC" w:rsidRPr="00005BD9">
              <w:rPr>
                <w:color w:val="595959" w:themeColor="text1" w:themeTint="A6"/>
              </w:rPr>
              <w:t>ours_id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l</w:t>
            </w:r>
            <w:r w:rsidR="00331FCC" w:rsidRPr="00005BD9">
              <w:rPr>
                <w:color w:val="595959" w:themeColor="text1" w:themeTint="A6"/>
              </w:rPr>
              <w:t>evel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d</w:t>
            </w:r>
            <w:r w:rsidR="00331FCC" w:rsidRPr="00005BD9">
              <w:rPr>
                <w:color w:val="595959" w:themeColor="text1" w:themeTint="A6"/>
              </w:rPr>
              <w:t>escription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Text</w:t>
            </w:r>
            <w:proofErr w:type="spellEnd"/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</w:t>
            </w:r>
            <w:r w:rsidR="00331FCC" w:rsidRPr="00005BD9">
              <w:rPr>
                <w:color w:val="595959" w:themeColor="text1" w:themeTint="A6"/>
              </w:rPr>
              <w:t>ata</w:t>
            </w:r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Text</w:t>
            </w:r>
            <w:proofErr w:type="spellEnd"/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s</w:t>
            </w:r>
            <w:r w:rsidR="00331FCC" w:rsidRPr="00005BD9">
              <w:rPr>
                <w:color w:val="595959" w:themeColor="text1" w:themeTint="A6"/>
              </w:rPr>
              <w:t>olutions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Varchar</w:t>
            </w:r>
            <w:proofErr w:type="spellEnd"/>
            <w:r w:rsidRPr="00005BD9">
              <w:rPr>
                <w:color w:val="595959" w:themeColor="text1" w:themeTint="A6"/>
              </w:rPr>
              <w:t>(250)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n</w:t>
            </w:r>
            <w:r w:rsidR="00331FCC" w:rsidRPr="00005BD9">
              <w:rPr>
                <w:color w:val="595959" w:themeColor="text1" w:themeTint="A6"/>
              </w:rPr>
              <w:t>ame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Varchar</w:t>
            </w:r>
            <w:proofErr w:type="spellEnd"/>
            <w:r w:rsidRPr="00005BD9">
              <w:rPr>
                <w:color w:val="595959" w:themeColor="text1" w:themeTint="A6"/>
              </w:rPr>
              <w:t>(50)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v</w:t>
            </w:r>
            <w:r w:rsidR="00331FCC" w:rsidRPr="00005BD9">
              <w:rPr>
                <w:color w:val="595959" w:themeColor="text1" w:themeTint="A6"/>
              </w:rPr>
              <w:t>isible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Boolean</w:t>
            </w:r>
            <w:proofErr w:type="spellEnd"/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</w:tr>
      <w:tr w:rsidR="00331FCC" w:rsidTr="0033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31FCC" w:rsidRPr="00005BD9" w:rsidRDefault="00C90EC0" w:rsidP="00331FCC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a</w:t>
            </w:r>
            <w:r w:rsidR="00331FCC" w:rsidRPr="00005BD9">
              <w:rPr>
                <w:color w:val="595959" w:themeColor="text1" w:themeTint="A6"/>
              </w:rPr>
              <w:t>dmin_user_id</w:t>
            </w:r>
            <w:proofErr w:type="spellEnd"/>
          </w:p>
        </w:tc>
        <w:tc>
          <w:tcPr>
            <w:tcW w:w="2337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331FCC" w:rsidRPr="00005BD9" w:rsidRDefault="00331FCC" w:rsidP="00331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Yes</w:t>
            </w:r>
            <w:proofErr w:type="spellEnd"/>
          </w:p>
        </w:tc>
      </w:tr>
    </w:tbl>
    <w:p w:rsidR="00331FCC" w:rsidRDefault="00331FCC" w:rsidP="00331FCC"/>
    <w:p w:rsidR="00F87FC7" w:rsidRDefault="00F87FC7" w:rsidP="00F87FC7">
      <w:pPr>
        <w:pStyle w:val="Heading2"/>
      </w:pPr>
      <w:r>
        <w:t xml:space="preserve">3.6 </w:t>
      </w:r>
      <w:proofErr w:type="spellStart"/>
      <w:r>
        <w:t>cours_passed</w:t>
      </w:r>
      <w:proofErr w:type="spellEnd"/>
    </w:p>
    <w:p w:rsidR="00F87FC7" w:rsidRDefault="00F87FC7" w:rsidP="00F87FC7">
      <w:r>
        <w:t xml:space="preserve">Sadrži identifikatore studenata i kurseva kao primarni ključ,  koji predstavljaju kurseve koje je student rešio.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FC7" w:rsidRPr="00005BD9" w:rsidTr="00B6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FF0729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N</w:t>
            </w:r>
            <w:r w:rsidR="00F87FC7" w:rsidRPr="00005BD9">
              <w:rPr>
                <w:color w:val="595959" w:themeColor="text1" w:themeTint="A6"/>
              </w:rPr>
              <w:t>ame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FK</w:t>
            </w:r>
          </w:p>
        </w:tc>
      </w:tr>
      <w:tr w:rsidR="00F87FC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c</w:t>
            </w:r>
            <w:r w:rsidR="00F87FC7" w:rsidRPr="00005BD9">
              <w:rPr>
                <w:color w:val="595959" w:themeColor="text1" w:themeTint="A6"/>
              </w:rPr>
              <w:t>ours_id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</w:tr>
      <w:tr w:rsidR="00F87FC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u</w:t>
            </w:r>
            <w:r w:rsidR="00F87FC7">
              <w:rPr>
                <w:color w:val="595959" w:themeColor="text1" w:themeTint="A6"/>
              </w:rPr>
              <w:t>ser_id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</w:tr>
    </w:tbl>
    <w:p w:rsidR="00F87FC7" w:rsidRDefault="00F87FC7" w:rsidP="00F87FC7"/>
    <w:p w:rsidR="00F87FC7" w:rsidRDefault="00F87FC7" w:rsidP="00F87FC7">
      <w:pPr>
        <w:pStyle w:val="Heading2"/>
      </w:pPr>
      <w:r>
        <w:t xml:space="preserve">3.7 </w:t>
      </w:r>
      <w:proofErr w:type="spellStart"/>
      <w:r>
        <w:t>profs_students</w:t>
      </w:r>
      <w:proofErr w:type="spellEnd"/>
    </w:p>
    <w:p w:rsidR="00F87FC7" w:rsidRDefault="00F87FC7" w:rsidP="00F87FC7">
      <w:r>
        <w:t xml:space="preserve">Sadrži identifikatore studenata i profesora kao primarni ključ, koji predstavljaju studente koje profesor „uči“ ukoliko je polje </w:t>
      </w:r>
      <w:proofErr w:type="spellStart"/>
      <w:r w:rsidRPr="00F87FC7">
        <w:rPr>
          <w:i/>
        </w:rPr>
        <w:t>accepted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ili zahteve koje profesor ima od strane studenata (koji je u mogućnosti da prihvati) ako je polje </w:t>
      </w:r>
      <w:proofErr w:type="spellStart"/>
      <w:r w:rsidRPr="00F87FC7">
        <w:rPr>
          <w:i/>
        </w:rPr>
        <w:t>accepted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FC7" w:rsidRPr="00005BD9" w:rsidTr="00B6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F87FC7" w:rsidP="00B67496">
            <w:pPr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FK</w:t>
            </w:r>
          </w:p>
        </w:tc>
      </w:tr>
      <w:tr w:rsidR="00F87FC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s</w:t>
            </w:r>
            <w:r w:rsidR="00F87FC7">
              <w:rPr>
                <w:color w:val="595959" w:themeColor="text1" w:themeTint="A6"/>
              </w:rPr>
              <w:t>tudent_user_id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</w:tr>
      <w:tr w:rsidR="00F87FC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p</w:t>
            </w:r>
            <w:r w:rsidR="00F87FC7">
              <w:rPr>
                <w:color w:val="595959" w:themeColor="text1" w:themeTint="A6"/>
              </w:rPr>
              <w:t>rofessor_user_id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</w:tr>
      <w:tr w:rsidR="00F87FC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a</w:t>
            </w:r>
            <w:r w:rsidR="00F87FC7">
              <w:rPr>
                <w:color w:val="595959" w:themeColor="text1" w:themeTint="A6"/>
              </w:rPr>
              <w:t>ccepted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Boolean</w:t>
            </w:r>
            <w:proofErr w:type="spellEnd"/>
          </w:p>
        </w:tc>
        <w:tc>
          <w:tcPr>
            <w:tcW w:w="2338" w:type="dxa"/>
          </w:tcPr>
          <w:p w:rsidR="00F87FC7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F87FC7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</w:tbl>
    <w:p w:rsidR="00F87FC7" w:rsidRDefault="00F87FC7" w:rsidP="00F87FC7"/>
    <w:p w:rsidR="00F87FC7" w:rsidRDefault="00F87FC7" w:rsidP="00F87FC7">
      <w:pPr>
        <w:pStyle w:val="Heading2"/>
      </w:pPr>
      <w:r>
        <w:t xml:space="preserve">3.8 </w:t>
      </w:r>
      <w:proofErr w:type="spellStart"/>
      <w:r>
        <w:t>communication</w:t>
      </w:r>
      <w:proofErr w:type="spellEnd"/>
    </w:p>
    <w:p w:rsidR="00F87FC7" w:rsidRDefault="00C75A69" w:rsidP="00F87FC7">
      <w:r>
        <w:t>Sadrži</w:t>
      </w:r>
      <w:r w:rsidR="00F87FC7">
        <w:t xml:space="preserve"> podatke u komunikacije dva korisnika.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FC7" w:rsidRPr="00005BD9" w:rsidTr="00B6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N</w:t>
            </w:r>
            <w:r w:rsidR="00F87FC7" w:rsidRPr="00005BD9">
              <w:rPr>
                <w:color w:val="595959" w:themeColor="text1" w:themeTint="A6"/>
              </w:rPr>
              <w:t>ame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FK</w:t>
            </w:r>
          </w:p>
        </w:tc>
      </w:tr>
      <w:tr w:rsidR="00F87FC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i</w:t>
            </w:r>
            <w:r w:rsidR="00F87FC7">
              <w:rPr>
                <w:color w:val="595959" w:themeColor="text1" w:themeTint="A6"/>
              </w:rPr>
              <w:t>d_communication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  <w:tr w:rsidR="00F87FC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u</w:t>
            </w:r>
            <w:r w:rsidR="00F87FC7">
              <w:rPr>
                <w:color w:val="595959" w:themeColor="text1" w:themeTint="A6"/>
              </w:rPr>
              <w:t>ser_id_zero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</w:tr>
      <w:tr w:rsidR="00F87FC7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87FC7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u</w:t>
            </w:r>
            <w:r w:rsidR="00F87FC7">
              <w:rPr>
                <w:color w:val="595959" w:themeColor="text1" w:themeTint="A6"/>
              </w:rPr>
              <w:t>ser_id_one</w:t>
            </w:r>
            <w:proofErr w:type="spellEnd"/>
          </w:p>
        </w:tc>
        <w:tc>
          <w:tcPr>
            <w:tcW w:w="2337" w:type="dxa"/>
          </w:tcPr>
          <w:p w:rsidR="00F87FC7" w:rsidRPr="00005BD9" w:rsidRDefault="00F87FC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F87FC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F87FC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</w:tr>
    </w:tbl>
    <w:p w:rsidR="00F87FC7" w:rsidRDefault="00F87FC7" w:rsidP="00F87FC7"/>
    <w:p w:rsidR="00E437E7" w:rsidRDefault="00E437E7">
      <w:r>
        <w:br w:type="page"/>
      </w:r>
    </w:p>
    <w:p w:rsidR="00E437E7" w:rsidRDefault="00E437E7" w:rsidP="00E437E7">
      <w:pPr>
        <w:pStyle w:val="Heading2"/>
      </w:pPr>
      <w:r>
        <w:lastRenderedPageBreak/>
        <w:t xml:space="preserve">3.9 </w:t>
      </w:r>
      <w:proofErr w:type="spellStart"/>
      <w:r>
        <w:t>message</w:t>
      </w:r>
      <w:proofErr w:type="spellEnd"/>
      <w:r>
        <w:tab/>
      </w:r>
    </w:p>
    <w:p w:rsidR="00E437E7" w:rsidRDefault="00E437E7" w:rsidP="00E437E7">
      <w:r>
        <w:t xml:space="preserve">Sadrži podatke o porukama koji razmenjaju studenti sa konkretnu komunikaciju, polje </w:t>
      </w:r>
      <w:proofErr w:type="spellStart"/>
      <w:r w:rsidRPr="00E437E7">
        <w:rPr>
          <w:i/>
        </w:rPr>
        <w:t>sender</w:t>
      </w:r>
      <w:proofErr w:type="spellEnd"/>
      <w:r>
        <w:t xml:space="preserve"> ukazuje koji je korisnik poslao poruku iz tabele za komunikaciju.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37E7" w:rsidRPr="00005BD9" w:rsidTr="00B6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Pr="00005BD9" w:rsidRDefault="00E437E7" w:rsidP="00B67496">
            <w:pPr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FK</w:t>
            </w:r>
          </w:p>
        </w:tc>
      </w:tr>
      <w:tr w:rsidR="00E437E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i</w:t>
            </w:r>
            <w:r w:rsidR="00E437E7">
              <w:rPr>
                <w:color w:val="595959" w:themeColor="text1" w:themeTint="A6"/>
              </w:rPr>
              <w:t>d_communication</w:t>
            </w:r>
            <w:proofErr w:type="spellEnd"/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Yes</w:t>
            </w:r>
            <w:proofErr w:type="spellEnd"/>
          </w:p>
        </w:tc>
      </w:tr>
      <w:tr w:rsidR="00E437E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s</w:t>
            </w:r>
            <w:r w:rsidR="00E437E7">
              <w:rPr>
                <w:color w:val="595959" w:themeColor="text1" w:themeTint="A6"/>
              </w:rPr>
              <w:t>ender</w:t>
            </w:r>
            <w:proofErr w:type="spellEnd"/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Boolean</w:t>
            </w:r>
            <w:proofErr w:type="spellEnd"/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  <w:tr w:rsidR="00E437E7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Default="00C90EC0" w:rsidP="00B6749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</w:t>
            </w:r>
            <w:r w:rsidR="00E437E7">
              <w:rPr>
                <w:color w:val="595959" w:themeColor="text1" w:themeTint="A6"/>
              </w:rPr>
              <w:t>ata</w:t>
            </w:r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Text</w:t>
            </w:r>
            <w:proofErr w:type="spellEnd"/>
          </w:p>
        </w:tc>
        <w:tc>
          <w:tcPr>
            <w:tcW w:w="2338" w:type="dxa"/>
          </w:tcPr>
          <w:p w:rsidR="00E437E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E437E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  <w:tr w:rsidR="00E437E7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Default="00C90EC0" w:rsidP="00B6749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</w:t>
            </w:r>
            <w:r w:rsidR="00E437E7">
              <w:rPr>
                <w:color w:val="595959" w:themeColor="text1" w:themeTint="A6"/>
              </w:rPr>
              <w:t>ime</w:t>
            </w:r>
          </w:p>
        </w:tc>
        <w:tc>
          <w:tcPr>
            <w:tcW w:w="2337" w:type="dxa"/>
          </w:tcPr>
          <w:p w:rsidR="00E437E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Timestamp</w:t>
            </w:r>
            <w:proofErr w:type="spellEnd"/>
          </w:p>
        </w:tc>
        <w:tc>
          <w:tcPr>
            <w:tcW w:w="2338" w:type="dxa"/>
          </w:tcPr>
          <w:p w:rsidR="00E437E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E437E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</w:tbl>
    <w:p w:rsidR="00E437E7" w:rsidRDefault="00E437E7" w:rsidP="00E437E7"/>
    <w:p w:rsidR="00E437E7" w:rsidRDefault="00E437E7" w:rsidP="00E437E7">
      <w:pPr>
        <w:pStyle w:val="Heading2"/>
      </w:pPr>
      <w:r>
        <w:t xml:space="preserve">3.10 </w:t>
      </w:r>
      <w:proofErr w:type="spellStart"/>
      <w:r>
        <w:t>text</w:t>
      </w:r>
      <w:proofErr w:type="spellEnd"/>
    </w:p>
    <w:p w:rsidR="00E437E7" w:rsidRDefault="00B67496" w:rsidP="00E437E7">
      <w:r>
        <w:t>Sadrži</w:t>
      </w:r>
      <w:r w:rsidR="00E437E7">
        <w:t xml:space="preserve"> tekstove koji su </w:t>
      </w:r>
      <w:r>
        <w:t>preporučeni</w:t>
      </w:r>
      <w:r w:rsidR="00E437E7">
        <w:t xml:space="preserve"> za interaktivno </w:t>
      </w:r>
      <w:r>
        <w:t>čitanje</w:t>
      </w:r>
      <w:r w:rsidR="00E437E7"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37E7" w:rsidRPr="00005BD9" w:rsidTr="00B67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Pr="00005BD9" w:rsidRDefault="00E437E7" w:rsidP="00B67496">
            <w:pPr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PK</w:t>
            </w:r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IS FK</w:t>
            </w:r>
          </w:p>
        </w:tc>
      </w:tr>
      <w:tr w:rsidR="00E437E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Pr="00005BD9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t</w:t>
            </w:r>
            <w:r w:rsidR="00E437E7">
              <w:rPr>
                <w:color w:val="595959" w:themeColor="text1" w:themeTint="A6"/>
              </w:rPr>
              <w:t>ext_id</w:t>
            </w:r>
            <w:proofErr w:type="spellEnd"/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05BD9">
              <w:rPr>
                <w:color w:val="595959" w:themeColor="text1" w:themeTint="A6"/>
              </w:rPr>
              <w:t>Integer</w:t>
            </w:r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005BD9">
              <w:rPr>
                <w:color w:val="595959" w:themeColor="text1" w:themeTint="A6"/>
              </w:rPr>
              <w:t>Yes</w:t>
            </w:r>
            <w:proofErr w:type="spellEnd"/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  <w:tr w:rsidR="00E437E7" w:rsidRPr="00005BD9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Pr="00005BD9" w:rsidRDefault="00C90EC0" w:rsidP="00B6749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</w:t>
            </w:r>
            <w:r w:rsidR="00E437E7">
              <w:rPr>
                <w:color w:val="595959" w:themeColor="text1" w:themeTint="A6"/>
              </w:rPr>
              <w:t>ata</w:t>
            </w:r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Text</w:t>
            </w:r>
            <w:proofErr w:type="spellEnd"/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  <w:tr w:rsidR="00E437E7" w:rsidTr="00B67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E437E7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n</w:t>
            </w:r>
            <w:r w:rsidR="00E437E7">
              <w:rPr>
                <w:color w:val="595959" w:themeColor="text1" w:themeTint="A6"/>
              </w:rPr>
              <w:t>ame</w:t>
            </w:r>
            <w:proofErr w:type="spellEnd"/>
          </w:p>
        </w:tc>
        <w:tc>
          <w:tcPr>
            <w:tcW w:w="2337" w:type="dxa"/>
          </w:tcPr>
          <w:p w:rsidR="00E437E7" w:rsidRPr="00005BD9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Varchar</w:t>
            </w:r>
            <w:proofErr w:type="spellEnd"/>
            <w:r>
              <w:rPr>
                <w:color w:val="595959" w:themeColor="text1" w:themeTint="A6"/>
              </w:rPr>
              <w:t>(50)</w:t>
            </w:r>
          </w:p>
        </w:tc>
        <w:tc>
          <w:tcPr>
            <w:tcW w:w="2338" w:type="dxa"/>
          </w:tcPr>
          <w:p w:rsidR="00E437E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  <w:tc>
          <w:tcPr>
            <w:tcW w:w="2338" w:type="dxa"/>
          </w:tcPr>
          <w:p w:rsidR="00E437E7" w:rsidRDefault="00E437E7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No</w:t>
            </w:r>
          </w:p>
        </w:tc>
      </w:tr>
    </w:tbl>
    <w:p w:rsidR="00E437E7" w:rsidRDefault="00E437E7" w:rsidP="00E437E7"/>
    <w:p w:rsidR="00B67496" w:rsidRDefault="00B67496" w:rsidP="00B67496">
      <w:pPr>
        <w:pStyle w:val="Heading2"/>
      </w:pPr>
      <w:r>
        <w:t xml:space="preserve">3.11 </w:t>
      </w:r>
      <w:proofErr w:type="spellStart"/>
      <w:r>
        <w:t>Dictionary</w:t>
      </w:r>
      <w:proofErr w:type="spellEnd"/>
      <w:r>
        <w:t>(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>)</w:t>
      </w:r>
    </w:p>
    <w:p w:rsidR="00B67496" w:rsidRDefault="00B67496" w:rsidP="00B67496">
      <w:r>
        <w:t xml:space="preserve">Sustinski </w:t>
      </w:r>
      <w:proofErr w:type="spellStart"/>
      <w:r>
        <w:t>Dictionary</w:t>
      </w:r>
      <w:proofErr w:type="spellEnd"/>
      <w:r>
        <w:t xml:space="preserve"> na platformi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ne predstavlja tabelu, već </w:t>
      </w:r>
      <w:proofErr w:type="spellStart"/>
      <w:r w:rsidRPr="00B67496">
        <w:rPr>
          <w:i/>
        </w:rPr>
        <w:t>node</w:t>
      </w:r>
      <w:proofErr w:type="spellEnd"/>
      <w:r>
        <w:rPr>
          <w:i/>
        </w:rPr>
        <w:t xml:space="preserve"> </w:t>
      </w:r>
      <w:r>
        <w:t xml:space="preserve">koji je organizovan po </w:t>
      </w:r>
      <w:proofErr w:type="spellStart"/>
      <w:r w:rsidRPr="00B67496">
        <w:rPr>
          <w:i/>
        </w:rPr>
        <w:t>shard</w:t>
      </w:r>
      <w:proofErr w:type="spellEnd"/>
      <w:r>
        <w:t xml:space="preserve">-ovima, </w:t>
      </w:r>
      <w:proofErr w:type="spellStart"/>
      <w:r w:rsidRPr="00B67496">
        <w:rPr>
          <w:i/>
        </w:rPr>
        <w:t>shard</w:t>
      </w:r>
      <w:proofErr w:type="spellEnd"/>
      <w:r>
        <w:t xml:space="preserve">-ovi predstavljaju neku zasebnu celinu podataka radi lakšeg pretraživanja i samog skladištenja podataka. Svaki </w:t>
      </w:r>
      <w:proofErr w:type="spellStart"/>
      <w:r w:rsidRPr="00DE14A4">
        <w:rPr>
          <w:i/>
        </w:rPr>
        <w:t>node</w:t>
      </w:r>
      <w:proofErr w:type="spellEnd"/>
      <w:r>
        <w:t xml:space="preserve"> </w:t>
      </w:r>
      <w:r w:rsidR="00DE14A4">
        <w:t>sadrži</w:t>
      </w:r>
      <w:r>
        <w:t xml:space="preserve"> </w:t>
      </w:r>
      <w:proofErr w:type="spellStart"/>
      <w:r w:rsidRPr="00DE14A4">
        <w:rPr>
          <w:i/>
        </w:rPr>
        <w:t>index</w:t>
      </w:r>
      <w:proofErr w:type="spellEnd"/>
      <w:r>
        <w:t>-e koji predstavljaju neku vrstu tabele na ov</w:t>
      </w:r>
      <w:r w:rsidR="00DE14A4">
        <w:t>oj platformi, tu se skladištu podaci prema tipu(</w:t>
      </w:r>
      <w:proofErr w:type="spellStart"/>
      <w:r w:rsidR="00DE14A4" w:rsidRPr="00DE14A4">
        <w:rPr>
          <w:i/>
        </w:rPr>
        <w:t>type</w:t>
      </w:r>
      <w:proofErr w:type="spellEnd"/>
      <w:r w:rsidR="00DE14A4">
        <w:t>) i sadržini(</w:t>
      </w:r>
      <w:proofErr w:type="spellStart"/>
      <w:r w:rsidR="00DE14A4" w:rsidRPr="00DE14A4">
        <w:rPr>
          <w:i/>
        </w:rPr>
        <w:t>body</w:t>
      </w:r>
      <w:proofErr w:type="spellEnd"/>
      <w:r w:rsidR="00DE14A4">
        <w:t>).</w:t>
      </w:r>
    </w:p>
    <w:p w:rsidR="00DE14A4" w:rsidRDefault="00DE14A4" w:rsidP="00B67496">
      <w:r>
        <w:t>Rečnik(</w:t>
      </w:r>
      <w:proofErr w:type="spellStart"/>
      <w:r>
        <w:t>dictionary</w:t>
      </w:r>
      <w:proofErr w:type="spellEnd"/>
      <w:r>
        <w:t>) kao takav predstavlja skup francuskih reci(</w:t>
      </w:r>
      <w:proofErr w:type="spellStart"/>
      <w:r w:rsidRPr="00DE14A4">
        <w:rPr>
          <w:i/>
        </w:rPr>
        <w:t>body</w:t>
      </w:r>
      <w:proofErr w:type="spellEnd"/>
      <w:r>
        <w:t>) i prevod za iste(</w:t>
      </w:r>
      <w:proofErr w:type="spellStart"/>
      <w:r w:rsidRPr="00DE14A4">
        <w:rPr>
          <w:i/>
        </w:rPr>
        <w:t>body</w:t>
      </w:r>
      <w:proofErr w:type="spellEnd"/>
      <w:r>
        <w:t xml:space="preserve">) u </w:t>
      </w:r>
      <w:proofErr w:type="spellStart"/>
      <w:r w:rsidRPr="00DE14A4">
        <w:rPr>
          <w:i/>
        </w:rPr>
        <w:t>index</w:t>
      </w:r>
      <w:proofErr w:type="spellEnd"/>
      <w:r>
        <w:t xml:space="preserve">-u </w:t>
      </w:r>
      <w:proofErr w:type="spellStart"/>
      <w:r w:rsidRPr="00DE14A4">
        <w:rPr>
          <w:i/>
        </w:rPr>
        <w:t>dict</w:t>
      </w:r>
      <w:proofErr w:type="spellEnd"/>
      <w:r>
        <w:t>.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4A4" w:rsidTr="00C9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14A4" w:rsidRPr="00C90EC0" w:rsidRDefault="00DE14A4" w:rsidP="00B67496">
            <w:pPr>
              <w:rPr>
                <w:color w:val="595959" w:themeColor="text1" w:themeTint="A6"/>
              </w:rPr>
            </w:pPr>
            <w:proofErr w:type="spellStart"/>
            <w:r w:rsidRPr="00C90EC0">
              <w:rPr>
                <w:color w:val="595959" w:themeColor="text1" w:themeTint="A6"/>
              </w:rPr>
              <w:t>Name</w:t>
            </w:r>
            <w:proofErr w:type="spellEnd"/>
          </w:p>
        </w:tc>
        <w:tc>
          <w:tcPr>
            <w:tcW w:w="4675" w:type="dxa"/>
          </w:tcPr>
          <w:p w:rsidR="00DE14A4" w:rsidRPr="00C90EC0" w:rsidRDefault="00DE14A4" w:rsidP="00B674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C90EC0">
              <w:rPr>
                <w:color w:val="595959" w:themeColor="text1" w:themeTint="A6"/>
              </w:rPr>
              <w:t>DataType</w:t>
            </w:r>
            <w:proofErr w:type="spellEnd"/>
          </w:p>
        </w:tc>
      </w:tr>
      <w:tr w:rsidR="00DE14A4" w:rsidTr="00C9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14A4" w:rsidRPr="00C90EC0" w:rsidRDefault="00DE14A4" w:rsidP="00B67496">
            <w:pPr>
              <w:rPr>
                <w:color w:val="595959" w:themeColor="text1" w:themeTint="A6"/>
              </w:rPr>
            </w:pPr>
            <w:proofErr w:type="spellStart"/>
            <w:r w:rsidRPr="00C90EC0">
              <w:rPr>
                <w:color w:val="595959" w:themeColor="text1" w:themeTint="A6"/>
              </w:rPr>
              <w:t>dict</w:t>
            </w:r>
            <w:proofErr w:type="spellEnd"/>
          </w:p>
        </w:tc>
        <w:tc>
          <w:tcPr>
            <w:tcW w:w="4675" w:type="dxa"/>
          </w:tcPr>
          <w:p w:rsidR="00DE14A4" w:rsidRPr="00C90EC0" w:rsidRDefault="00DE14A4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C90EC0">
              <w:rPr>
                <w:color w:val="595959" w:themeColor="text1" w:themeTint="A6"/>
              </w:rPr>
              <w:t>Index</w:t>
            </w:r>
            <w:proofErr w:type="spellEnd"/>
          </w:p>
        </w:tc>
      </w:tr>
      <w:tr w:rsidR="00DE14A4" w:rsidTr="00C9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14A4" w:rsidRPr="00C90EC0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t</w:t>
            </w:r>
            <w:r w:rsidR="00DE14A4" w:rsidRPr="00C90EC0">
              <w:rPr>
                <w:color w:val="595959" w:themeColor="text1" w:themeTint="A6"/>
              </w:rPr>
              <w:t>ype</w:t>
            </w:r>
            <w:proofErr w:type="spellEnd"/>
          </w:p>
        </w:tc>
        <w:tc>
          <w:tcPr>
            <w:tcW w:w="4675" w:type="dxa"/>
          </w:tcPr>
          <w:p w:rsidR="00DE14A4" w:rsidRPr="00C90EC0" w:rsidRDefault="00DE14A4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C90EC0">
              <w:rPr>
                <w:color w:val="595959" w:themeColor="text1" w:themeTint="A6"/>
              </w:rPr>
              <w:t>String</w:t>
            </w:r>
          </w:p>
        </w:tc>
      </w:tr>
      <w:tr w:rsidR="00DE14A4" w:rsidTr="00C9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14A4" w:rsidRPr="00C90EC0" w:rsidRDefault="00C90EC0" w:rsidP="00B67496">
            <w:pPr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b</w:t>
            </w:r>
            <w:r w:rsidR="00DE14A4" w:rsidRPr="00C90EC0">
              <w:rPr>
                <w:color w:val="595959" w:themeColor="text1" w:themeTint="A6"/>
              </w:rPr>
              <w:t>ody</w:t>
            </w:r>
            <w:proofErr w:type="spellEnd"/>
          </w:p>
        </w:tc>
        <w:tc>
          <w:tcPr>
            <w:tcW w:w="4675" w:type="dxa"/>
          </w:tcPr>
          <w:p w:rsidR="00DE14A4" w:rsidRPr="00C90EC0" w:rsidRDefault="00DE14A4" w:rsidP="00B6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 w:rsidRPr="00C90EC0">
              <w:rPr>
                <w:color w:val="595959" w:themeColor="text1" w:themeTint="A6"/>
              </w:rPr>
              <w:t>Associative</w:t>
            </w:r>
            <w:proofErr w:type="spellEnd"/>
            <w:r w:rsidRPr="00C90EC0">
              <w:rPr>
                <w:color w:val="595959" w:themeColor="text1" w:themeTint="A6"/>
              </w:rPr>
              <w:t xml:space="preserve"> </w:t>
            </w:r>
            <w:proofErr w:type="spellStart"/>
            <w:r w:rsidRPr="00C90EC0">
              <w:rPr>
                <w:color w:val="595959" w:themeColor="text1" w:themeTint="A6"/>
              </w:rPr>
              <w:t>Array</w:t>
            </w:r>
            <w:proofErr w:type="spellEnd"/>
          </w:p>
        </w:tc>
      </w:tr>
    </w:tbl>
    <w:p w:rsidR="00DE14A4" w:rsidRDefault="00DE14A4" w:rsidP="00B67496"/>
    <w:sectPr w:rsidR="00DE14A4"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3E7" w:rsidRDefault="007913E7" w:rsidP="008A2C04">
      <w:pPr>
        <w:spacing w:after="0" w:line="240" w:lineRule="auto"/>
      </w:pPr>
      <w:r>
        <w:separator/>
      </w:r>
    </w:p>
  </w:endnote>
  <w:endnote w:type="continuationSeparator" w:id="0">
    <w:p w:rsidR="007913E7" w:rsidRDefault="007913E7" w:rsidP="008A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496" w:rsidRDefault="00B67496">
    <w:pPr>
      <w:pStyle w:val="Footer"/>
    </w:pPr>
    <w:proofErr w:type="spellStart"/>
    <w:r>
      <w:t>Francais-Learning</w:t>
    </w:r>
    <w:proofErr w:type="spellEnd"/>
    <w:r>
      <w:t xml:space="preserve"> – Specifikacija Baze Podataka</w:t>
    </w:r>
    <w:r>
      <w:ptab w:relativeTo="margin" w:alignment="center" w:leader="none"/>
    </w:r>
    <w:r w:rsidRPr="008A2C04">
      <w:fldChar w:fldCharType="begin"/>
    </w:r>
    <w:r w:rsidRPr="008A2C04">
      <w:instrText xml:space="preserve"> PAGE   \* MERGEFORMAT </w:instrText>
    </w:r>
    <w:r w:rsidRPr="008A2C04">
      <w:fldChar w:fldCharType="separate"/>
    </w:r>
    <w:r w:rsidR="00C75A69">
      <w:rPr>
        <w:noProof/>
      </w:rPr>
      <w:t>1</w:t>
    </w:r>
    <w:r w:rsidRPr="008A2C04">
      <w:rPr>
        <w:noProof/>
      </w:rPr>
      <w:fldChar w:fldCharType="end"/>
    </w:r>
    <w:r>
      <w:ptab w:relativeTo="margin" w:alignment="right" w:leader="none"/>
    </w:r>
    <w:r>
      <w:t>Jun 4,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3E7" w:rsidRDefault="007913E7" w:rsidP="008A2C04">
      <w:pPr>
        <w:spacing w:after="0" w:line="240" w:lineRule="auto"/>
      </w:pPr>
      <w:r>
        <w:separator/>
      </w:r>
    </w:p>
  </w:footnote>
  <w:footnote w:type="continuationSeparator" w:id="0">
    <w:p w:rsidR="007913E7" w:rsidRDefault="007913E7" w:rsidP="008A2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3749"/>
    <w:multiLevelType w:val="hybridMultilevel"/>
    <w:tmpl w:val="A02C5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AE2A4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332E90"/>
    <w:multiLevelType w:val="hybridMultilevel"/>
    <w:tmpl w:val="3332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2D2B"/>
    <w:multiLevelType w:val="hybridMultilevel"/>
    <w:tmpl w:val="1400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C31D5"/>
    <w:multiLevelType w:val="hybridMultilevel"/>
    <w:tmpl w:val="A058E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33CE7"/>
    <w:multiLevelType w:val="hybridMultilevel"/>
    <w:tmpl w:val="618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3"/>
  </w:num>
  <w:num w:numId="15">
    <w:abstractNumId w:val="2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7C"/>
    <w:rsid w:val="00005BD9"/>
    <w:rsid w:val="00071A31"/>
    <w:rsid w:val="00154461"/>
    <w:rsid w:val="002B375E"/>
    <w:rsid w:val="00331FCC"/>
    <w:rsid w:val="003D0D03"/>
    <w:rsid w:val="003F7C8C"/>
    <w:rsid w:val="005D6E11"/>
    <w:rsid w:val="00691A0B"/>
    <w:rsid w:val="006F0E01"/>
    <w:rsid w:val="006F517C"/>
    <w:rsid w:val="007913E7"/>
    <w:rsid w:val="008A2C04"/>
    <w:rsid w:val="00B068B0"/>
    <w:rsid w:val="00B67496"/>
    <w:rsid w:val="00BA2C18"/>
    <w:rsid w:val="00C50E20"/>
    <w:rsid w:val="00C75A69"/>
    <w:rsid w:val="00C90EC0"/>
    <w:rsid w:val="00CC12CD"/>
    <w:rsid w:val="00D97424"/>
    <w:rsid w:val="00DE14A4"/>
    <w:rsid w:val="00E437E7"/>
    <w:rsid w:val="00ED5E2B"/>
    <w:rsid w:val="00F543E3"/>
    <w:rsid w:val="00F87FC7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05F73"/>
  <w15:chartTrackingRefBased/>
  <w15:docId w15:val="{59ADCAB6-8EF0-4226-87C6-A05543DC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43E3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3E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3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3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3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43E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43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543E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43E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43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F543E3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543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543E3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F543E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543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43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E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F543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43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43E3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3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43E3"/>
    <w:pPr>
      <w:outlineLvl w:val="9"/>
    </w:pPr>
  </w:style>
  <w:style w:type="paragraph" w:styleId="NoSpacing">
    <w:name w:val="No Spacing"/>
    <w:uiPriority w:val="1"/>
    <w:qFormat/>
    <w:rsid w:val="00F543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8A2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04"/>
  </w:style>
  <w:style w:type="paragraph" w:styleId="Footer">
    <w:name w:val="footer"/>
    <w:basedOn w:val="Normal"/>
    <w:link w:val="FooterChar"/>
    <w:uiPriority w:val="99"/>
    <w:unhideWhenUsed/>
    <w:rsid w:val="008A2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04"/>
  </w:style>
  <w:style w:type="table" w:styleId="GridTable1Light-Accent1">
    <w:name w:val="Grid Table 1 Light Accent 1"/>
    <w:basedOn w:val="TableNormal"/>
    <w:uiPriority w:val="46"/>
    <w:rsid w:val="00CC12C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12C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12C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12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12C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31F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www.elastic.co/products/elastic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B42BFD-FB49-49EC-8863-84982168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125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Stevan</dc:creator>
  <cp:keywords/>
  <cp:lastModifiedBy>Stevan</cp:lastModifiedBy>
  <cp:revision>14</cp:revision>
  <dcterms:created xsi:type="dcterms:W3CDTF">2016-06-04T12:52:00Z</dcterms:created>
  <dcterms:modified xsi:type="dcterms:W3CDTF">2016-06-04T15:27:00Z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